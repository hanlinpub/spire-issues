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32" w:rsidRPr="004F6F4D" w:rsidRDefault="00860885">
      <w:pPr>
        <w:pStyle w:val="13"/>
        <w:tabs>
          <w:tab w:val="right" w:leader="dot" w:pos="10194"/>
        </w:tabs>
        <w:rPr>
          <w:rFonts w:ascii="標楷體" w:eastAsia="SimSun" w:hAnsi="標楷體" w:hint="eastAsia"/>
          <w:szCs w:val="24"/>
          <w:lang w:eastAsia="zh-CN"/>
        </w:rPr>
      </w:pPr>
      <w:bookmarkStart w:id="0" w:name="_GoBack"/>
      <w:bookmarkEnd w:id="0"/>
      <w:r>
        <w:rPr>
          <w:rFonts w:ascii="標楷體" w:eastAsia="SimSun" w:hAnsi="標楷體"/>
          <w:szCs w:val="24"/>
          <w:lang w:eastAsia="zh-CN"/>
        </w:rPr>
        <w:t>No f</w:t>
      </w:r>
      <w:r w:rsidR="004F6F4D">
        <w:rPr>
          <w:rFonts w:ascii="標楷體" w:eastAsia="SimSun" w:hAnsi="標楷體"/>
          <w:szCs w:val="24"/>
          <w:lang w:eastAsia="zh-CN"/>
        </w:rPr>
        <w:t>ull width symbol</w:t>
      </w:r>
    </w:p>
    <w:p w:rsidR="004F6F4D" w:rsidRDefault="004F6F4D">
      <w:pPr>
        <w:pStyle w:val="13"/>
        <w:tabs>
          <w:tab w:val="right" w:leader="dot" w:pos="10194"/>
        </w:tabs>
        <w:rPr>
          <w:rFonts w:ascii="標楷體" w:eastAsia="標楷體" w:hAnsi="標楷體"/>
          <w:szCs w:val="24"/>
        </w:rPr>
      </w:pPr>
    </w:p>
    <w:p w:rsidR="00E03DB3" w:rsidRPr="00835CE4" w:rsidRDefault="005C6943">
      <w:pPr>
        <w:pStyle w:val="13"/>
        <w:tabs>
          <w:tab w:val="right" w:leader="dot" w:pos="10194"/>
        </w:tabs>
        <w:rPr>
          <w:rFonts w:ascii="標楷體" w:eastAsia="標楷體" w:hAnsi="標楷體"/>
          <w:noProof/>
          <w:kern w:val="0"/>
          <w:szCs w:val="24"/>
        </w:rPr>
      </w:pPr>
      <w:r w:rsidRPr="00835CE4">
        <w:rPr>
          <w:rFonts w:ascii="標楷體" w:eastAsia="標楷體" w:hAnsi="標楷體"/>
          <w:szCs w:val="24"/>
        </w:rPr>
        <w:fldChar w:fldCharType="begin"/>
      </w:r>
      <w:r w:rsidRPr="00835CE4">
        <w:rPr>
          <w:rFonts w:ascii="標楷體" w:eastAsia="標楷體" w:hAnsi="標楷體"/>
          <w:szCs w:val="24"/>
        </w:rPr>
        <w:instrText xml:space="preserve"> TOC \o "1-3" \h \z \u </w:instrText>
      </w:r>
      <w:r w:rsidRPr="00835CE4">
        <w:rPr>
          <w:rFonts w:ascii="標楷體" w:eastAsia="標楷體" w:hAnsi="標楷體"/>
          <w:szCs w:val="24"/>
        </w:rPr>
        <w:fldChar w:fldCharType="separate"/>
      </w:r>
      <w:hyperlink w:anchor="_Toc68981859" w:history="1">
        <w:r w:rsidR="00E03DB3" w:rsidRPr="00835CE4">
          <w:rPr>
            <w:rStyle w:val="afc"/>
            <w:rFonts w:ascii="標楷體" w:eastAsia="標楷體" w:hAnsi="標楷體" w:hint="eastAsia"/>
            <w:noProof/>
            <w:szCs w:val="24"/>
            <w:lang w:val="zh-TW"/>
          </w:rPr>
          <w:t>精進題本目錄</w:t>
        </w:r>
        <w:r w:rsidR="00E03DB3" w:rsidRPr="00835CE4">
          <w:rPr>
            <w:rFonts w:ascii="標楷體" w:eastAsia="標楷體" w:hAnsi="標楷體"/>
            <w:noProof/>
            <w:webHidden/>
            <w:szCs w:val="24"/>
          </w:rPr>
          <w:tab/>
        </w:r>
        <w:r w:rsidR="00E03DB3" w:rsidRPr="00835CE4">
          <w:rPr>
            <w:rFonts w:ascii="標楷體" w:eastAsia="標楷體" w:hAnsi="標楷體"/>
            <w:noProof/>
            <w:webHidden/>
            <w:szCs w:val="24"/>
          </w:rPr>
          <w:fldChar w:fldCharType="begin"/>
        </w:r>
        <w:r w:rsidR="00E03DB3" w:rsidRPr="00835CE4">
          <w:rPr>
            <w:rFonts w:ascii="標楷體" w:eastAsia="標楷體" w:hAnsi="標楷體"/>
            <w:noProof/>
            <w:webHidden/>
            <w:szCs w:val="24"/>
          </w:rPr>
          <w:instrText xml:space="preserve"> PAGEREF _Toc68981859 \h </w:instrText>
        </w:r>
        <w:r w:rsidR="00E03DB3" w:rsidRPr="00835CE4">
          <w:rPr>
            <w:rFonts w:ascii="標楷體" w:eastAsia="標楷體" w:hAnsi="標楷體"/>
            <w:noProof/>
            <w:webHidden/>
            <w:szCs w:val="24"/>
          </w:rPr>
          <w:fldChar w:fldCharType="separate"/>
        </w:r>
        <w:r w:rsidR="00155CB2">
          <w:rPr>
            <w:rFonts w:ascii="標楷體" w:eastAsia="標楷體" w:hAnsi="標楷體" w:hint="eastAsia"/>
            <w:b/>
            <w:bCs/>
            <w:noProof/>
            <w:webHidden/>
            <w:szCs w:val="24"/>
          </w:rPr>
          <w:t>錯誤! 尚未定義書籤。</w:t>
        </w:r>
        <w:r w:rsidR="00E03DB3" w:rsidRPr="00835CE4">
          <w:rPr>
            <w:rFonts w:ascii="標楷體" w:eastAsia="標楷體" w:hAnsi="標楷體"/>
            <w:noProof/>
            <w:webHidden/>
            <w:szCs w:val="24"/>
          </w:rPr>
          <w:fldChar w:fldCharType="end"/>
        </w:r>
      </w:hyperlink>
    </w:p>
    <w:p w:rsidR="00B97820" w:rsidRPr="00127B24" w:rsidRDefault="005C6943" w:rsidP="003A7418">
      <w:pPr>
        <w:pStyle w:val="13"/>
        <w:tabs>
          <w:tab w:val="right" w:leader="dot" w:pos="8296"/>
        </w:tabs>
        <w:spacing w:line="500" w:lineRule="exact"/>
        <w:outlineLvl w:val="0"/>
        <w:rPr>
          <w:rFonts w:eastAsia="標楷體" w:cs="Calibri"/>
          <w:szCs w:val="24"/>
        </w:rPr>
      </w:pPr>
      <w:r w:rsidRPr="00835CE4">
        <w:rPr>
          <w:rFonts w:ascii="標楷體" w:eastAsia="標楷體" w:hAnsi="標楷體"/>
          <w:szCs w:val="24"/>
        </w:rPr>
        <w:fldChar w:fldCharType="end"/>
      </w:r>
      <w:r w:rsidR="003A7418" w:rsidRPr="00127B24">
        <w:rPr>
          <w:rFonts w:eastAsia="標楷體" w:cs="Calibri"/>
          <w:szCs w:val="24"/>
        </w:rPr>
        <w:t>Outline 1</w:t>
      </w:r>
    </w:p>
    <w:p w:rsidR="003A7418" w:rsidRPr="00127B24" w:rsidRDefault="003A7418" w:rsidP="003A7418">
      <w:pPr>
        <w:outlineLvl w:val="0"/>
        <w:rPr>
          <w:rFonts w:cs="Calibri"/>
        </w:rPr>
      </w:pPr>
      <w:r w:rsidRPr="00127B24">
        <w:rPr>
          <w:rFonts w:cs="Calibri"/>
        </w:rPr>
        <w:t>Outline 2</w:t>
      </w:r>
    </w:p>
    <w:p w:rsidR="003A7418" w:rsidRDefault="003A7418" w:rsidP="003A7418">
      <w:pPr>
        <w:outlineLvl w:val="0"/>
        <w:rPr>
          <w:rFonts w:eastAsia="SimSun" w:cs="Calibri" w:hint="eastAsia"/>
          <w:lang w:eastAsia="zh-CN"/>
        </w:rPr>
      </w:pPr>
      <w:r w:rsidRPr="00127B24">
        <w:rPr>
          <w:rFonts w:cs="Calibri"/>
        </w:rPr>
        <w:t>Outline 3</w:t>
      </w:r>
    </w:p>
    <w:p w:rsidR="0045331C" w:rsidRDefault="0045331C" w:rsidP="003A7418">
      <w:pPr>
        <w:outlineLvl w:val="0"/>
        <w:rPr>
          <w:rFonts w:eastAsia="SimSun" w:cs="Calibri" w:hint="eastAsia"/>
          <w:lang w:eastAsia="zh-CN"/>
        </w:rPr>
      </w:pPr>
    </w:p>
    <w:p w:rsidR="0045331C" w:rsidRPr="00D4235D" w:rsidRDefault="00860885" w:rsidP="0045331C">
      <w:pPr>
        <w:pStyle w:val="13"/>
        <w:tabs>
          <w:tab w:val="right" w:leader="dot" w:pos="10194"/>
        </w:tabs>
        <w:rPr>
          <w:rFonts w:ascii="標楷體" w:eastAsia="SimSun" w:hAnsi="標楷體" w:hint="eastAsia"/>
          <w:szCs w:val="24"/>
          <w:lang w:eastAsia="zh-CN"/>
        </w:rPr>
      </w:pPr>
      <w:r>
        <w:rPr>
          <w:rFonts w:ascii="標楷體" w:eastAsia="SimSun" w:hAnsi="標楷體"/>
          <w:szCs w:val="24"/>
          <w:lang w:eastAsia="zh-CN"/>
        </w:rPr>
        <w:t>No f</w:t>
      </w:r>
      <w:r w:rsidR="004F6F4D">
        <w:rPr>
          <w:rFonts w:ascii="標楷體" w:eastAsia="SimSun" w:hAnsi="標楷體"/>
          <w:szCs w:val="24"/>
          <w:lang w:eastAsia="zh-CN"/>
        </w:rPr>
        <w:t>ull width symbol</w:t>
      </w:r>
    </w:p>
    <w:p w:rsidR="0045331C" w:rsidRPr="0045331C" w:rsidRDefault="0045331C" w:rsidP="003A7418">
      <w:pPr>
        <w:outlineLvl w:val="0"/>
        <w:rPr>
          <w:rFonts w:eastAsia="SimSun" w:cs="Calibri"/>
          <w:lang w:eastAsia="zh-CN"/>
        </w:rPr>
      </w:pPr>
    </w:p>
    <w:sectPr w:rsidR="0045331C" w:rsidRPr="0045331C" w:rsidSect="002B3B76">
      <w:footerReference w:type="default" r:id="rId8"/>
      <w:pgSz w:w="11906" w:h="16838"/>
      <w:pgMar w:top="851" w:right="851" w:bottom="851" w:left="851" w:header="851" w:footer="992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B94" w:rsidRDefault="00D90B94" w:rsidP="00E633BE">
      <w:r>
        <w:separator/>
      </w:r>
    </w:p>
  </w:endnote>
  <w:endnote w:type="continuationSeparator" w:id="0">
    <w:p w:rsidR="00D90B94" w:rsidRDefault="00D90B94" w:rsidP="00E63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明+Aria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文鼎中黑+Helvatica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文鼎標準楷體">
    <w:charset w:val="88"/>
    <w:family w:val="modern"/>
    <w:pitch w:val="fixed"/>
    <w:sig w:usb0="00000003" w:usb1="288800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276" w:rsidRDefault="00035276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874CF0" w:rsidRPr="00874CF0">
      <w:rPr>
        <w:noProof/>
        <w:lang w:val="zh-TW"/>
      </w:rPr>
      <w:t>2</w:t>
    </w:r>
    <w:r>
      <w:fldChar w:fldCharType="end"/>
    </w:r>
  </w:p>
  <w:p w:rsidR="00035276" w:rsidRDefault="0003527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B94" w:rsidRDefault="00D90B94" w:rsidP="00E633BE">
      <w:r>
        <w:separator/>
      </w:r>
    </w:p>
  </w:footnote>
  <w:footnote w:type="continuationSeparator" w:id="0">
    <w:p w:rsidR="00D90B94" w:rsidRDefault="00D90B94" w:rsidP="00E63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D53"/>
    <w:multiLevelType w:val="hybridMultilevel"/>
    <w:tmpl w:val="B500628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403078"/>
    <w:multiLevelType w:val="hybridMultilevel"/>
    <w:tmpl w:val="3202F9F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05E5FFA"/>
    <w:multiLevelType w:val="hybridMultilevel"/>
    <w:tmpl w:val="3ED4CE98"/>
    <w:lvl w:ilvl="0" w:tplc="AC56E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1E3044"/>
    <w:multiLevelType w:val="hybridMultilevel"/>
    <w:tmpl w:val="C576F71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30A437C1"/>
    <w:multiLevelType w:val="hybridMultilevel"/>
    <w:tmpl w:val="6E7601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35EB25A2"/>
    <w:multiLevelType w:val="hybridMultilevel"/>
    <w:tmpl w:val="C324E44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47BF3F11"/>
    <w:multiLevelType w:val="hybridMultilevel"/>
    <w:tmpl w:val="733067E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5D3D44EC"/>
    <w:multiLevelType w:val="hybridMultilevel"/>
    <w:tmpl w:val="B342681E"/>
    <w:lvl w:ilvl="0" w:tplc="C6EA7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8C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89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60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0E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D8D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42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88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52B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E7B632E"/>
    <w:multiLevelType w:val="hybridMultilevel"/>
    <w:tmpl w:val="65F4D186"/>
    <w:lvl w:ilvl="0" w:tplc="8E1C4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20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C9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0B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F4D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6F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C3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49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23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83B6AC1"/>
    <w:multiLevelType w:val="hybridMultilevel"/>
    <w:tmpl w:val="11DC7C04"/>
    <w:lvl w:ilvl="0" w:tplc="5FE8D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AAE6747"/>
    <w:multiLevelType w:val="hybridMultilevel"/>
    <w:tmpl w:val="11DC7C04"/>
    <w:lvl w:ilvl="0" w:tplc="5FE8D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BD47C87"/>
    <w:multiLevelType w:val="hybridMultilevel"/>
    <w:tmpl w:val="C576F71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7B955087"/>
    <w:multiLevelType w:val="hybridMultilevel"/>
    <w:tmpl w:val="9DDC8A78"/>
    <w:lvl w:ilvl="0" w:tplc="93106582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DB9780B"/>
    <w:multiLevelType w:val="hybridMultilevel"/>
    <w:tmpl w:val="264EE40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13"/>
  </w:num>
  <w:num w:numId="6">
    <w:abstractNumId w:val="5"/>
  </w:num>
  <w:num w:numId="7">
    <w:abstractNumId w:val="3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10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5CB2"/>
    <w:rsid w:val="00021D69"/>
    <w:rsid w:val="00025846"/>
    <w:rsid w:val="00030E9B"/>
    <w:rsid w:val="00035276"/>
    <w:rsid w:val="00044133"/>
    <w:rsid w:val="00045A2F"/>
    <w:rsid w:val="00045D66"/>
    <w:rsid w:val="00064EA3"/>
    <w:rsid w:val="00065F7C"/>
    <w:rsid w:val="00067BBB"/>
    <w:rsid w:val="0007459B"/>
    <w:rsid w:val="00074A7F"/>
    <w:rsid w:val="000763DC"/>
    <w:rsid w:val="000858E0"/>
    <w:rsid w:val="00093B98"/>
    <w:rsid w:val="00094129"/>
    <w:rsid w:val="00097228"/>
    <w:rsid w:val="000B14EF"/>
    <w:rsid w:val="000B1758"/>
    <w:rsid w:val="000B7430"/>
    <w:rsid w:val="000D1B6B"/>
    <w:rsid w:val="000F43D8"/>
    <w:rsid w:val="00105F10"/>
    <w:rsid w:val="00112591"/>
    <w:rsid w:val="001234D8"/>
    <w:rsid w:val="00127B24"/>
    <w:rsid w:val="001334FA"/>
    <w:rsid w:val="001508E0"/>
    <w:rsid w:val="001544CD"/>
    <w:rsid w:val="00154B95"/>
    <w:rsid w:val="00155CB2"/>
    <w:rsid w:val="001663D0"/>
    <w:rsid w:val="00177538"/>
    <w:rsid w:val="00193B6F"/>
    <w:rsid w:val="001A7FBB"/>
    <w:rsid w:val="001D6161"/>
    <w:rsid w:val="001E0500"/>
    <w:rsid w:val="001E0A76"/>
    <w:rsid w:val="001F18E2"/>
    <w:rsid w:val="001F557A"/>
    <w:rsid w:val="00206D17"/>
    <w:rsid w:val="00206ED5"/>
    <w:rsid w:val="00213C78"/>
    <w:rsid w:val="00215AF8"/>
    <w:rsid w:val="00230C04"/>
    <w:rsid w:val="00234E4B"/>
    <w:rsid w:val="00260C0E"/>
    <w:rsid w:val="002830E5"/>
    <w:rsid w:val="002A1124"/>
    <w:rsid w:val="002A5F37"/>
    <w:rsid w:val="002B3B76"/>
    <w:rsid w:val="002C01B5"/>
    <w:rsid w:val="002C171B"/>
    <w:rsid w:val="002C3EBB"/>
    <w:rsid w:val="002C7EC8"/>
    <w:rsid w:val="002D64D1"/>
    <w:rsid w:val="002F7CA7"/>
    <w:rsid w:val="00335320"/>
    <w:rsid w:val="003466E7"/>
    <w:rsid w:val="003477AD"/>
    <w:rsid w:val="0036301F"/>
    <w:rsid w:val="0036566E"/>
    <w:rsid w:val="00376218"/>
    <w:rsid w:val="003923DC"/>
    <w:rsid w:val="003A7418"/>
    <w:rsid w:val="003F0E0C"/>
    <w:rsid w:val="003F5DA1"/>
    <w:rsid w:val="00405BE1"/>
    <w:rsid w:val="00405E66"/>
    <w:rsid w:val="0042343A"/>
    <w:rsid w:val="00424F20"/>
    <w:rsid w:val="004265A0"/>
    <w:rsid w:val="0043198D"/>
    <w:rsid w:val="00444683"/>
    <w:rsid w:val="00444D1F"/>
    <w:rsid w:val="0045331C"/>
    <w:rsid w:val="00453360"/>
    <w:rsid w:val="00470A8F"/>
    <w:rsid w:val="00493409"/>
    <w:rsid w:val="004A52D7"/>
    <w:rsid w:val="004B1C04"/>
    <w:rsid w:val="004C7996"/>
    <w:rsid w:val="004F6F4D"/>
    <w:rsid w:val="00502FB8"/>
    <w:rsid w:val="00520A04"/>
    <w:rsid w:val="005359BA"/>
    <w:rsid w:val="00542345"/>
    <w:rsid w:val="00551432"/>
    <w:rsid w:val="00555E4C"/>
    <w:rsid w:val="005601B8"/>
    <w:rsid w:val="005A66F1"/>
    <w:rsid w:val="005C0A77"/>
    <w:rsid w:val="005C15EF"/>
    <w:rsid w:val="005C6943"/>
    <w:rsid w:val="005E74CD"/>
    <w:rsid w:val="005F6D6B"/>
    <w:rsid w:val="00612422"/>
    <w:rsid w:val="006144C7"/>
    <w:rsid w:val="00615594"/>
    <w:rsid w:val="0062194C"/>
    <w:rsid w:val="006313A0"/>
    <w:rsid w:val="00640E8D"/>
    <w:rsid w:val="00643E56"/>
    <w:rsid w:val="006528C0"/>
    <w:rsid w:val="006559EA"/>
    <w:rsid w:val="0066484E"/>
    <w:rsid w:val="006B571F"/>
    <w:rsid w:val="006C0C7B"/>
    <w:rsid w:val="006C5C8D"/>
    <w:rsid w:val="006D6A4C"/>
    <w:rsid w:val="00702420"/>
    <w:rsid w:val="00733FD6"/>
    <w:rsid w:val="00746EB0"/>
    <w:rsid w:val="00756D25"/>
    <w:rsid w:val="0077597B"/>
    <w:rsid w:val="00791974"/>
    <w:rsid w:val="00794FC1"/>
    <w:rsid w:val="007B4988"/>
    <w:rsid w:val="007D65B3"/>
    <w:rsid w:val="00810CF6"/>
    <w:rsid w:val="00811AFA"/>
    <w:rsid w:val="00811B79"/>
    <w:rsid w:val="00830D6A"/>
    <w:rsid w:val="00833CF0"/>
    <w:rsid w:val="00835CE4"/>
    <w:rsid w:val="008443DB"/>
    <w:rsid w:val="00845459"/>
    <w:rsid w:val="00860885"/>
    <w:rsid w:val="00863756"/>
    <w:rsid w:val="00874CCB"/>
    <w:rsid w:val="00874CF0"/>
    <w:rsid w:val="008A1C84"/>
    <w:rsid w:val="008A2FCC"/>
    <w:rsid w:val="008A4AE4"/>
    <w:rsid w:val="008B1BFC"/>
    <w:rsid w:val="008B5554"/>
    <w:rsid w:val="008B6941"/>
    <w:rsid w:val="008C3515"/>
    <w:rsid w:val="008E523A"/>
    <w:rsid w:val="0090524F"/>
    <w:rsid w:val="00922C32"/>
    <w:rsid w:val="00924D27"/>
    <w:rsid w:val="009355FA"/>
    <w:rsid w:val="0094201E"/>
    <w:rsid w:val="009444C5"/>
    <w:rsid w:val="00953349"/>
    <w:rsid w:val="00954C35"/>
    <w:rsid w:val="0096375C"/>
    <w:rsid w:val="00973889"/>
    <w:rsid w:val="009758DF"/>
    <w:rsid w:val="009821EE"/>
    <w:rsid w:val="00984E68"/>
    <w:rsid w:val="00986210"/>
    <w:rsid w:val="009B1598"/>
    <w:rsid w:val="009B4999"/>
    <w:rsid w:val="009F4D22"/>
    <w:rsid w:val="00A13BB4"/>
    <w:rsid w:val="00A211AA"/>
    <w:rsid w:val="00A263CC"/>
    <w:rsid w:val="00A31555"/>
    <w:rsid w:val="00A44B22"/>
    <w:rsid w:val="00A57FE6"/>
    <w:rsid w:val="00A678F7"/>
    <w:rsid w:val="00A772BB"/>
    <w:rsid w:val="00A77784"/>
    <w:rsid w:val="00A84BCC"/>
    <w:rsid w:val="00AA192D"/>
    <w:rsid w:val="00AA2521"/>
    <w:rsid w:val="00AB129D"/>
    <w:rsid w:val="00AC393E"/>
    <w:rsid w:val="00AD08CF"/>
    <w:rsid w:val="00B23133"/>
    <w:rsid w:val="00B319C7"/>
    <w:rsid w:val="00B40BC3"/>
    <w:rsid w:val="00B448F1"/>
    <w:rsid w:val="00B51631"/>
    <w:rsid w:val="00B73E3C"/>
    <w:rsid w:val="00B85A19"/>
    <w:rsid w:val="00B86F95"/>
    <w:rsid w:val="00B97820"/>
    <w:rsid w:val="00BA3AFA"/>
    <w:rsid w:val="00BC4E45"/>
    <w:rsid w:val="00BC5023"/>
    <w:rsid w:val="00BC53CF"/>
    <w:rsid w:val="00BD0C73"/>
    <w:rsid w:val="00BE68D5"/>
    <w:rsid w:val="00BF1B21"/>
    <w:rsid w:val="00BF405F"/>
    <w:rsid w:val="00BF609B"/>
    <w:rsid w:val="00C0646D"/>
    <w:rsid w:val="00C14850"/>
    <w:rsid w:val="00C155F1"/>
    <w:rsid w:val="00C15E35"/>
    <w:rsid w:val="00C24EA0"/>
    <w:rsid w:val="00C403D9"/>
    <w:rsid w:val="00C4479A"/>
    <w:rsid w:val="00C552A4"/>
    <w:rsid w:val="00C60B83"/>
    <w:rsid w:val="00C97606"/>
    <w:rsid w:val="00CB183B"/>
    <w:rsid w:val="00CD1C49"/>
    <w:rsid w:val="00CD20CA"/>
    <w:rsid w:val="00CE5939"/>
    <w:rsid w:val="00CE6FB7"/>
    <w:rsid w:val="00CF2B47"/>
    <w:rsid w:val="00CF643E"/>
    <w:rsid w:val="00D03A6E"/>
    <w:rsid w:val="00D124B0"/>
    <w:rsid w:val="00D1590E"/>
    <w:rsid w:val="00D24458"/>
    <w:rsid w:val="00D33E92"/>
    <w:rsid w:val="00D4235D"/>
    <w:rsid w:val="00D447B8"/>
    <w:rsid w:val="00D46015"/>
    <w:rsid w:val="00D90B94"/>
    <w:rsid w:val="00DA78C9"/>
    <w:rsid w:val="00DA7D21"/>
    <w:rsid w:val="00DE3907"/>
    <w:rsid w:val="00E03DB3"/>
    <w:rsid w:val="00E144A2"/>
    <w:rsid w:val="00E245FD"/>
    <w:rsid w:val="00E272D7"/>
    <w:rsid w:val="00E54277"/>
    <w:rsid w:val="00E61754"/>
    <w:rsid w:val="00E633BE"/>
    <w:rsid w:val="00EC49DF"/>
    <w:rsid w:val="00EF19B8"/>
    <w:rsid w:val="00EF1D34"/>
    <w:rsid w:val="00EF323F"/>
    <w:rsid w:val="00F120A9"/>
    <w:rsid w:val="00F13C85"/>
    <w:rsid w:val="00F16147"/>
    <w:rsid w:val="00F34088"/>
    <w:rsid w:val="00F37BDD"/>
    <w:rsid w:val="00F506B9"/>
    <w:rsid w:val="00F62882"/>
    <w:rsid w:val="00F70815"/>
    <w:rsid w:val="00F809B0"/>
    <w:rsid w:val="00F8499C"/>
    <w:rsid w:val="00F97992"/>
    <w:rsid w:val="00FA0A01"/>
    <w:rsid w:val="00FA24FE"/>
    <w:rsid w:val="00FA33E8"/>
    <w:rsid w:val="00FB5D81"/>
    <w:rsid w:val="00FD1AF2"/>
    <w:rsid w:val="00FF0EFD"/>
    <w:rsid w:val="00FF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qFormat/>
    <w:rsid w:val="00E633BE"/>
    <w:pPr>
      <w:keepNext/>
      <w:kinsoku w:val="0"/>
      <w:overflowPunct w:val="0"/>
      <w:autoSpaceDE w:val="0"/>
      <w:autoSpaceDN w:val="0"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E633BE"/>
    <w:pPr>
      <w:keepNext/>
      <w:kinsoku w:val="0"/>
      <w:overflowPunct w:val="0"/>
      <w:autoSpaceDE w:val="0"/>
      <w:autoSpaceDN w:val="0"/>
      <w:adjustRightInd w:val="0"/>
      <w:snapToGrid w:val="0"/>
      <w:jc w:val="center"/>
      <w:outlineLvl w:val="1"/>
    </w:pPr>
    <w:rPr>
      <w:rFonts w:ascii="Times New Roman" w:hAnsi="Times New Roman"/>
      <w:b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3BE"/>
    <w:pPr>
      <w:keepNext/>
      <w:spacing w:line="720" w:lineRule="auto"/>
      <w:ind w:leftChars="400" w:left="400"/>
      <w:outlineLvl w:val="8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E633BE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rsid w:val="00E633BE"/>
    <w:rPr>
      <w:rFonts w:ascii="Times New Roman" w:eastAsia="新細明體" w:hAnsi="Times New Roman" w:cs="Times New Roman"/>
      <w:b/>
      <w:sz w:val="18"/>
      <w:szCs w:val="18"/>
    </w:rPr>
  </w:style>
  <w:style w:type="table" w:styleId="a3">
    <w:name w:val="Table Grid"/>
    <w:basedOn w:val="a1"/>
    <w:uiPriority w:val="59"/>
    <w:rsid w:val="00D2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E633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E633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633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E633BE"/>
    <w:rPr>
      <w:sz w:val="20"/>
      <w:szCs w:val="20"/>
    </w:rPr>
  </w:style>
  <w:style w:type="character" w:customStyle="1" w:styleId="90">
    <w:name w:val="標題 9 字元"/>
    <w:link w:val="9"/>
    <w:uiPriority w:val="9"/>
    <w:semiHidden/>
    <w:rsid w:val="00E633BE"/>
    <w:rPr>
      <w:rFonts w:ascii="Cambria" w:eastAsia="新細明體" w:hAnsi="Cambria" w:cs="Times New Roman"/>
      <w:sz w:val="36"/>
      <w:szCs w:val="36"/>
    </w:rPr>
  </w:style>
  <w:style w:type="paragraph" w:styleId="a8">
    <w:name w:val="Balloon Text"/>
    <w:basedOn w:val="a"/>
    <w:link w:val="a9"/>
    <w:semiHidden/>
    <w:unhideWhenUsed/>
    <w:rsid w:val="00E633BE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semiHidden/>
    <w:rsid w:val="00E633BE"/>
    <w:rPr>
      <w:rFonts w:ascii="Cambria" w:eastAsia="新細明體" w:hAnsi="Cambria" w:cs="Times New Roman"/>
      <w:sz w:val="18"/>
      <w:szCs w:val="18"/>
    </w:rPr>
  </w:style>
  <w:style w:type="paragraph" w:customStyle="1" w:styleId="Default">
    <w:name w:val="Default"/>
    <w:rsid w:val="00E633BE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  <w:lang w:eastAsia="zh-TW"/>
    </w:rPr>
  </w:style>
  <w:style w:type="paragraph" w:customStyle="1" w:styleId="4">
    <w:name w:val="定位點4"/>
    <w:basedOn w:val="a"/>
    <w:rsid w:val="00E633BE"/>
    <w:pPr>
      <w:tabs>
        <w:tab w:val="left" w:pos="2730"/>
        <w:tab w:val="left" w:pos="5200"/>
        <w:tab w:val="left" w:pos="7670"/>
        <w:tab w:val="left" w:pos="10140"/>
      </w:tabs>
      <w:kinsoku w:val="0"/>
      <w:overflowPunct w:val="0"/>
      <w:autoSpaceDE w:val="0"/>
      <w:autoSpaceDN w:val="0"/>
      <w:ind w:leftChars="150" w:left="390"/>
    </w:pPr>
    <w:rPr>
      <w:rFonts w:ascii="Times New Roman" w:eastAsia="標楷體" w:hAnsi="Times New Roman"/>
      <w:sz w:val="26"/>
      <w:szCs w:val="24"/>
    </w:rPr>
  </w:style>
  <w:style w:type="character" w:customStyle="1" w:styleId="aa">
    <w:name w:val="本文縮排 字元"/>
    <w:link w:val="ab"/>
    <w:semiHidden/>
    <w:rsid w:val="00E633BE"/>
    <w:rPr>
      <w:rFonts w:ascii="Times New Roman" w:eastAsia="標楷體" w:hAnsi="Times New Roman" w:cs="Times New Roman"/>
      <w:sz w:val="26"/>
      <w:szCs w:val="24"/>
    </w:rPr>
  </w:style>
  <w:style w:type="paragraph" w:styleId="ab">
    <w:name w:val="Body Text Indent"/>
    <w:basedOn w:val="a"/>
    <w:link w:val="aa"/>
    <w:semiHidden/>
    <w:rsid w:val="00E633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kinsoku w:val="0"/>
      <w:overflowPunct w:val="0"/>
      <w:autoSpaceDE w:val="0"/>
      <w:autoSpaceDN w:val="0"/>
      <w:ind w:leftChars="100" w:left="260"/>
    </w:pPr>
    <w:rPr>
      <w:rFonts w:ascii="Times New Roman" w:eastAsia="標楷體" w:hAnsi="Times New Roman"/>
      <w:sz w:val="26"/>
      <w:szCs w:val="24"/>
    </w:rPr>
  </w:style>
  <w:style w:type="character" w:customStyle="1" w:styleId="ac">
    <w:name w:val="字元 字元"/>
    <w:rsid w:val="00E633BE"/>
    <w:rPr>
      <w:rFonts w:eastAsia="新細明體"/>
      <w:kern w:val="2"/>
      <w:lang w:val="en-US" w:eastAsia="zh-TW" w:bidi="ar-SA"/>
    </w:rPr>
  </w:style>
  <w:style w:type="paragraph" w:styleId="ad">
    <w:name w:val="Block Text"/>
    <w:basedOn w:val="a"/>
    <w:semiHidden/>
    <w:rsid w:val="00E633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kinsoku w:val="0"/>
      <w:overflowPunct w:val="0"/>
      <w:autoSpaceDE w:val="0"/>
      <w:autoSpaceDN w:val="0"/>
      <w:ind w:leftChars="50" w:left="130" w:rightChars="50" w:right="130"/>
    </w:pPr>
    <w:rPr>
      <w:rFonts w:ascii="Times New Roman" w:eastAsia="標楷體" w:hAnsi="Times New Roman"/>
      <w:sz w:val="26"/>
      <w:szCs w:val="24"/>
    </w:rPr>
  </w:style>
  <w:style w:type="character" w:customStyle="1" w:styleId="11">
    <w:name w:val="字元 字元1"/>
    <w:rsid w:val="00E633BE"/>
    <w:rPr>
      <w:rFonts w:eastAsia="新細明體"/>
      <w:kern w:val="2"/>
      <w:lang w:val="en-US" w:eastAsia="zh-TW" w:bidi="ar-SA"/>
    </w:rPr>
  </w:style>
  <w:style w:type="paragraph" w:customStyle="1" w:styleId="ae">
    <w:name w:val="選擇題"/>
    <w:basedOn w:val="a"/>
    <w:rsid w:val="00E633BE"/>
    <w:pPr>
      <w:kinsoku w:val="0"/>
      <w:overflowPunct w:val="0"/>
      <w:autoSpaceDE w:val="0"/>
      <w:autoSpaceDN w:val="0"/>
      <w:ind w:left="390" w:hangingChars="150" w:hanging="390"/>
    </w:pPr>
    <w:rPr>
      <w:rFonts w:ascii="Times New Roman" w:eastAsia="標楷體" w:hAnsi="Times New Roman"/>
      <w:sz w:val="26"/>
      <w:szCs w:val="24"/>
    </w:rPr>
  </w:style>
  <w:style w:type="paragraph" w:customStyle="1" w:styleId="af">
    <w:name w:val="選項"/>
    <w:basedOn w:val="4"/>
    <w:rsid w:val="00E633BE"/>
    <w:pPr>
      <w:ind w:left="650" w:hangingChars="100" w:hanging="260"/>
    </w:pPr>
  </w:style>
  <w:style w:type="character" w:customStyle="1" w:styleId="attr1">
    <w:name w:val="attr1"/>
    <w:qFormat/>
    <w:rsid w:val="00E633BE"/>
    <w:rPr>
      <w:color w:val="808080"/>
    </w:rPr>
  </w:style>
  <w:style w:type="character" w:customStyle="1" w:styleId="attr2">
    <w:name w:val="attr2"/>
    <w:qFormat/>
    <w:rsid w:val="00E633BE"/>
    <w:rPr>
      <w:b/>
      <w:color w:val="808080"/>
    </w:rPr>
  </w:style>
  <w:style w:type="paragraph" w:styleId="af0">
    <w:name w:val="caption"/>
    <w:basedOn w:val="a"/>
    <w:next w:val="a"/>
    <w:qFormat/>
    <w:rsid w:val="00E633BE"/>
    <w:pPr>
      <w:kinsoku w:val="0"/>
      <w:overflowPunct w:val="0"/>
      <w:autoSpaceDE w:val="0"/>
      <w:autoSpaceDN w:val="0"/>
      <w:spacing w:before="120" w:after="120"/>
    </w:pPr>
    <w:rPr>
      <w:rFonts w:ascii="Times New Roman" w:eastAsia="標楷體" w:hAnsi="Times New Roman"/>
      <w:sz w:val="20"/>
      <w:szCs w:val="20"/>
    </w:rPr>
  </w:style>
  <w:style w:type="paragraph" w:customStyle="1" w:styleId="af1">
    <w:name w:val="基本內文"/>
    <w:basedOn w:val="a"/>
    <w:rsid w:val="00E633BE"/>
    <w:pPr>
      <w:autoSpaceDE w:val="0"/>
      <w:autoSpaceDN w:val="0"/>
      <w:adjustRightInd w:val="0"/>
      <w:spacing w:line="312" w:lineRule="atLeast"/>
      <w:jc w:val="both"/>
      <w:textAlignment w:val="center"/>
    </w:pPr>
    <w:rPr>
      <w:rFonts w:ascii="文鼎粗明+Arial" w:eastAsia="文鼎粗明+Arial" w:hAnsi="Times New Roman"/>
      <w:color w:val="000000"/>
      <w:kern w:val="0"/>
      <w:sz w:val="18"/>
      <w:szCs w:val="18"/>
      <w:lang w:val="zh-TW"/>
    </w:rPr>
  </w:style>
  <w:style w:type="character" w:customStyle="1" w:styleId="af2">
    <w:name w:val="粗字"/>
    <w:rsid w:val="00E633BE"/>
    <w:rPr>
      <w:rFonts w:ascii="文鼎中黑+Helvatica" w:eastAsia="文鼎中黑+Helvatica"/>
      <w:sz w:val="18"/>
      <w:szCs w:val="18"/>
    </w:rPr>
  </w:style>
  <w:style w:type="paragraph" w:customStyle="1" w:styleId="af3">
    <w:name w:val="解析"/>
    <w:basedOn w:val="a"/>
    <w:rsid w:val="00E633BE"/>
    <w:pPr>
      <w:kinsoku w:val="0"/>
      <w:overflowPunct w:val="0"/>
      <w:autoSpaceDE w:val="0"/>
      <w:autoSpaceDN w:val="0"/>
      <w:snapToGrid w:val="0"/>
    </w:pPr>
    <w:rPr>
      <w:rFonts w:ascii="Times New Roman" w:eastAsia="標楷體" w:hAnsi="Times New Roman"/>
      <w:color w:val="00FFFF"/>
      <w:sz w:val="22"/>
      <w:szCs w:val="24"/>
    </w:rPr>
  </w:style>
  <w:style w:type="paragraph" w:customStyle="1" w:styleId="Pa3">
    <w:name w:val="Pa3"/>
    <w:basedOn w:val="Default"/>
    <w:next w:val="Default"/>
    <w:rsid w:val="00E633BE"/>
    <w:pPr>
      <w:spacing w:line="256" w:lineRule="atLeast"/>
    </w:pPr>
    <w:rPr>
      <w:rFonts w:ascii="文鼎標準楷體" w:eastAsia="文鼎標準楷體" w:hAnsi="Times New Roman" w:cs="Times New Roman"/>
      <w:color w:val="auto"/>
    </w:rPr>
  </w:style>
  <w:style w:type="character" w:customStyle="1" w:styleId="A70">
    <w:name w:val="A7"/>
    <w:rsid w:val="00E633BE"/>
    <w:rPr>
      <w:rFonts w:cs="文鼎標準楷體"/>
      <w:color w:val="000000"/>
      <w:sz w:val="22"/>
      <w:szCs w:val="22"/>
    </w:rPr>
  </w:style>
  <w:style w:type="character" w:styleId="af4">
    <w:name w:val="Strong"/>
    <w:qFormat/>
    <w:rsid w:val="00E633BE"/>
    <w:rPr>
      <w:b/>
      <w:bCs/>
    </w:rPr>
  </w:style>
  <w:style w:type="paragraph" w:customStyle="1" w:styleId="4-n">
    <w:name w:val="定位4-n"/>
    <w:basedOn w:val="4"/>
    <w:rsid w:val="00E633BE"/>
    <w:pPr>
      <w:tabs>
        <w:tab w:val="clear" w:pos="2730"/>
        <w:tab w:val="clear" w:pos="5200"/>
        <w:tab w:val="clear" w:pos="7670"/>
        <w:tab w:val="clear" w:pos="10140"/>
        <w:tab w:val="left" w:pos="2639"/>
        <w:tab w:val="left" w:pos="4888"/>
        <w:tab w:val="left" w:pos="7150"/>
      </w:tabs>
      <w:jc w:val="both"/>
    </w:pPr>
  </w:style>
  <w:style w:type="paragraph" w:customStyle="1" w:styleId="af5">
    <w:name w:val="題組"/>
    <w:basedOn w:val="a"/>
    <w:rsid w:val="00E633BE"/>
    <w:pPr>
      <w:pBdr>
        <w:top w:val="single" w:sz="4" w:space="4" w:color="auto"/>
        <w:left w:val="single" w:sz="4" w:space="12" w:color="auto"/>
        <w:right w:val="single" w:sz="4" w:space="18" w:color="auto"/>
      </w:pBdr>
      <w:tabs>
        <w:tab w:val="right" w:pos="9230"/>
      </w:tabs>
      <w:kinsoku w:val="0"/>
      <w:overflowPunct w:val="0"/>
      <w:autoSpaceDE w:val="0"/>
      <w:autoSpaceDN w:val="0"/>
      <w:spacing w:beforeLines="25" w:before="98"/>
      <w:ind w:leftChars="100" w:left="260" w:rightChars="100" w:right="260"/>
      <w:jc w:val="both"/>
    </w:pPr>
    <w:rPr>
      <w:rFonts w:ascii="Times New Roman" w:eastAsia="標楷體" w:hAnsi="Times New Roman"/>
      <w:sz w:val="26"/>
      <w:szCs w:val="24"/>
    </w:rPr>
  </w:style>
  <w:style w:type="character" w:customStyle="1" w:styleId="af6">
    <w:name w:val="問候 字元"/>
    <w:link w:val="af7"/>
    <w:semiHidden/>
    <w:rsid w:val="00E633BE"/>
    <w:rPr>
      <w:rFonts w:ascii="Times New Roman" w:eastAsia="標楷體" w:hAnsi="Times New Roman" w:cs="Times New Roman"/>
      <w:sz w:val="26"/>
      <w:szCs w:val="24"/>
    </w:rPr>
  </w:style>
  <w:style w:type="paragraph" w:styleId="af7">
    <w:name w:val="Salutation"/>
    <w:basedOn w:val="a"/>
    <w:next w:val="a"/>
    <w:link w:val="af6"/>
    <w:semiHidden/>
    <w:rsid w:val="00E633BE"/>
    <w:pPr>
      <w:tabs>
        <w:tab w:val="left" w:pos="4550"/>
        <w:tab w:val="right" w:pos="9100"/>
      </w:tabs>
      <w:kinsoku w:val="0"/>
      <w:overflowPunct w:val="0"/>
      <w:autoSpaceDE w:val="0"/>
      <w:autoSpaceDN w:val="0"/>
      <w:jc w:val="both"/>
    </w:pPr>
    <w:rPr>
      <w:rFonts w:ascii="Times New Roman" w:eastAsia="標楷體" w:hAnsi="Times New Roman"/>
      <w:sz w:val="26"/>
      <w:szCs w:val="24"/>
    </w:rPr>
  </w:style>
  <w:style w:type="character" w:customStyle="1" w:styleId="af8">
    <w:name w:val="結語 字元"/>
    <w:link w:val="af9"/>
    <w:semiHidden/>
    <w:rsid w:val="00E633BE"/>
    <w:rPr>
      <w:rFonts w:ascii="Times New Roman" w:eastAsia="標楷體" w:hAnsi="Times New Roman" w:cs="Times New Roman"/>
      <w:sz w:val="26"/>
      <w:szCs w:val="24"/>
    </w:rPr>
  </w:style>
  <w:style w:type="paragraph" w:styleId="af9">
    <w:name w:val="Closing"/>
    <w:basedOn w:val="a"/>
    <w:link w:val="af8"/>
    <w:semiHidden/>
    <w:rsid w:val="00E633BE"/>
    <w:pPr>
      <w:tabs>
        <w:tab w:val="left" w:pos="4550"/>
        <w:tab w:val="right" w:pos="9100"/>
      </w:tabs>
      <w:kinsoku w:val="0"/>
      <w:overflowPunct w:val="0"/>
      <w:autoSpaceDE w:val="0"/>
      <w:autoSpaceDN w:val="0"/>
      <w:ind w:leftChars="1800" w:left="100"/>
      <w:jc w:val="both"/>
    </w:pPr>
    <w:rPr>
      <w:rFonts w:ascii="Times New Roman" w:eastAsia="標楷體" w:hAnsi="Times New Roman"/>
      <w:sz w:val="26"/>
      <w:szCs w:val="24"/>
    </w:rPr>
  </w:style>
  <w:style w:type="character" w:customStyle="1" w:styleId="HeaderChar">
    <w:name w:val="Header Char"/>
    <w:locked/>
    <w:rsid w:val="00E633BE"/>
    <w:rPr>
      <w:rFonts w:cs="Times New Roman"/>
    </w:rPr>
  </w:style>
  <w:style w:type="character" w:customStyle="1" w:styleId="FooterChar">
    <w:name w:val="Footer Char"/>
    <w:locked/>
    <w:rsid w:val="00E633BE"/>
    <w:rPr>
      <w:rFonts w:cs="Times New Roman"/>
    </w:rPr>
  </w:style>
  <w:style w:type="character" w:customStyle="1" w:styleId="afa">
    <w:name w:val="本文 字元"/>
    <w:link w:val="afb"/>
    <w:semiHidden/>
    <w:rsid w:val="00E633BE"/>
    <w:rPr>
      <w:rFonts w:ascii="Times New Roman" w:eastAsia="標楷體" w:hAnsi="Times New Roman" w:cs="Times New Roman"/>
      <w:sz w:val="32"/>
      <w:szCs w:val="24"/>
    </w:rPr>
  </w:style>
  <w:style w:type="paragraph" w:styleId="afb">
    <w:name w:val="Body Text"/>
    <w:basedOn w:val="a"/>
    <w:link w:val="afa"/>
    <w:semiHidden/>
    <w:rsid w:val="00E633BE"/>
    <w:pPr>
      <w:tabs>
        <w:tab w:val="left" w:pos="2730"/>
        <w:tab w:val="left" w:pos="3406"/>
        <w:tab w:val="left" w:pos="5200"/>
        <w:tab w:val="left" w:pos="6422"/>
        <w:tab w:val="left" w:pos="7670"/>
        <w:tab w:val="right" w:pos="9490"/>
      </w:tabs>
      <w:kinsoku w:val="0"/>
      <w:overflowPunct w:val="0"/>
      <w:autoSpaceDE w:val="0"/>
      <w:autoSpaceDN w:val="0"/>
      <w:snapToGrid w:val="0"/>
      <w:jc w:val="both"/>
    </w:pPr>
    <w:rPr>
      <w:rFonts w:ascii="Times New Roman" w:eastAsia="標楷體" w:hAnsi="Times New Roman"/>
      <w:sz w:val="32"/>
      <w:szCs w:val="24"/>
    </w:rPr>
  </w:style>
  <w:style w:type="character" w:styleId="afc">
    <w:name w:val="Hyperlink"/>
    <w:uiPriority w:val="99"/>
    <w:rsid w:val="00E633BE"/>
    <w:rPr>
      <w:color w:val="0000FF"/>
      <w:u w:val="single"/>
    </w:rPr>
  </w:style>
  <w:style w:type="paragraph" w:styleId="afd">
    <w:name w:val="annotation text"/>
    <w:basedOn w:val="a"/>
    <w:link w:val="afe"/>
    <w:semiHidden/>
    <w:unhideWhenUsed/>
    <w:rsid w:val="00E633BE"/>
  </w:style>
  <w:style w:type="character" w:customStyle="1" w:styleId="afe">
    <w:name w:val="註解文字 字元"/>
    <w:basedOn w:val="a0"/>
    <w:link w:val="afd"/>
    <w:semiHidden/>
    <w:rsid w:val="00E633BE"/>
  </w:style>
  <w:style w:type="paragraph" w:styleId="aff">
    <w:name w:val="annotation subject"/>
    <w:basedOn w:val="afd"/>
    <w:next w:val="afd"/>
    <w:link w:val="aff0"/>
    <w:rsid w:val="00E633BE"/>
    <w:pPr>
      <w:widowControl/>
    </w:pPr>
    <w:rPr>
      <w:rFonts w:ascii="Times New Roman" w:hAnsi="Times New Roman"/>
      <w:b/>
      <w:bCs/>
      <w:kern w:val="0"/>
      <w:szCs w:val="24"/>
    </w:rPr>
  </w:style>
  <w:style w:type="character" w:customStyle="1" w:styleId="aff0">
    <w:name w:val="註解主旨 字元"/>
    <w:link w:val="aff"/>
    <w:rsid w:val="00E633BE"/>
    <w:rPr>
      <w:rFonts w:ascii="Times New Roman" w:eastAsia="新細明體" w:hAnsi="Times New Roman" w:cs="Times New Roman"/>
      <w:b/>
      <w:bCs/>
      <w:kern w:val="0"/>
      <w:szCs w:val="24"/>
    </w:rPr>
  </w:style>
  <w:style w:type="paragraph" w:customStyle="1" w:styleId="aff1">
    <w:name w:val="加框"/>
    <w:basedOn w:val="a"/>
    <w:rsid w:val="00E633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kinsoku w:val="0"/>
      <w:overflowPunct w:val="0"/>
      <w:autoSpaceDE w:val="0"/>
      <w:autoSpaceDN w:val="0"/>
      <w:ind w:leftChars="50" w:left="110" w:rightChars="50" w:right="110"/>
    </w:pPr>
    <w:rPr>
      <w:rFonts w:ascii="Times New Roman" w:eastAsia="標楷體" w:hAnsi="Times New Roman"/>
      <w:sz w:val="22"/>
      <w:szCs w:val="24"/>
    </w:rPr>
  </w:style>
  <w:style w:type="paragraph" w:customStyle="1" w:styleId="15">
    <w:name w:val="凸1.5"/>
    <w:basedOn w:val="a"/>
    <w:rsid w:val="00E633BE"/>
    <w:pPr>
      <w:kinsoku w:val="0"/>
      <w:overflowPunct w:val="0"/>
      <w:autoSpaceDE w:val="0"/>
      <w:autoSpaceDN w:val="0"/>
      <w:ind w:left="330" w:hangingChars="150" w:hanging="330"/>
    </w:pPr>
    <w:rPr>
      <w:rFonts w:ascii="Times New Roman" w:eastAsia="標楷體" w:hAnsi="Times New Roman"/>
      <w:sz w:val="22"/>
      <w:szCs w:val="24"/>
    </w:rPr>
  </w:style>
  <w:style w:type="paragraph" w:styleId="aff2">
    <w:name w:val="List Paragraph"/>
    <w:basedOn w:val="a"/>
    <w:uiPriority w:val="34"/>
    <w:qFormat/>
    <w:rsid w:val="00E633BE"/>
    <w:pPr>
      <w:ind w:leftChars="200" w:left="480"/>
    </w:pPr>
  </w:style>
  <w:style w:type="table" w:customStyle="1" w:styleId="12">
    <w:name w:val="表格格線1"/>
    <w:basedOn w:val="a1"/>
    <w:next w:val="a3"/>
    <w:uiPriority w:val="59"/>
    <w:rsid w:val="00E633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TOC Heading"/>
    <w:basedOn w:val="1"/>
    <w:next w:val="a"/>
    <w:uiPriority w:val="39"/>
    <w:unhideWhenUsed/>
    <w:qFormat/>
    <w:rsid w:val="00E633BE"/>
    <w:pPr>
      <w:keepLines/>
      <w:widowControl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E633BE"/>
  </w:style>
  <w:style w:type="paragraph" w:styleId="21">
    <w:name w:val="toc 2"/>
    <w:basedOn w:val="a"/>
    <w:next w:val="a"/>
    <w:autoRedefine/>
    <w:uiPriority w:val="39"/>
    <w:semiHidden/>
    <w:unhideWhenUsed/>
    <w:qFormat/>
    <w:rsid w:val="005C6943"/>
    <w:pPr>
      <w:widowControl/>
      <w:spacing w:after="100" w:line="276" w:lineRule="auto"/>
      <w:ind w:left="220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C6943"/>
    <w:pPr>
      <w:widowControl/>
      <w:spacing w:after="100" w:line="276" w:lineRule="auto"/>
      <w:ind w:left="440"/>
    </w:pPr>
    <w:rPr>
      <w:kern w:val="0"/>
      <w:sz w:val="22"/>
    </w:rPr>
  </w:style>
  <w:style w:type="character" w:styleId="aff4">
    <w:name w:val="annotation reference"/>
    <w:uiPriority w:val="99"/>
    <w:semiHidden/>
    <w:unhideWhenUsed/>
    <w:rsid w:val="00C24EA0"/>
    <w:rPr>
      <w:sz w:val="18"/>
      <w:szCs w:val="18"/>
    </w:rPr>
  </w:style>
  <w:style w:type="character" w:styleId="aff5">
    <w:name w:val="Placeholder Text"/>
    <w:uiPriority w:val="99"/>
    <w:semiHidden/>
    <w:rsid w:val="00CD20CA"/>
    <w:rPr>
      <w:color w:val="808080"/>
    </w:rPr>
  </w:style>
  <w:style w:type="character" w:styleId="aff6">
    <w:name w:val="page number"/>
    <w:semiHidden/>
    <w:rsid w:val="00621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projects\spire\spire-issues\Issue-00Y-UpdateTableOfContentNotThreadSafe\Inputs\OkTemplat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DD346-2A42-4D73-A120-9D0F64ECC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OkTemplate.dot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JL Sqare Inc</Company>
  <LinksUpToDate>false</LinksUpToDate>
  <CharactersWithSpaces>180</CharactersWithSpaces>
  <SharedDoc>false</SharedDoc>
  <HLinks>
    <vt:vector size="6" baseType="variant"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_Toc68981859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Chen</dc:creator>
  <cp:lastModifiedBy>Jack Chen</cp:lastModifiedBy>
  <cp:revision>1</cp:revision>
  <cp:lastPrinted>2021-03-12T08:08:00Z</cp:lastPrinted>
  <dcterms:created xsi:type="dcterms:W3CDTF">2021-12-19T01:42:00Z</dcterms:created>
  <dcterms:modified xsi:type="dcterms:W3CDTF">2021-12-19T01:42:00Z</dcterms:modified>
</cp:coreProperties>
</file>